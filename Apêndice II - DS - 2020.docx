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330113">
        <w:rPr>
          <w:szCs w:val="24"/>
        </w:rPr>
        <w:t xml:space="preserve">DESENVOLVIMENTO DE SISTEMAS </w:t>
      </w:r>
      <w:r w:rsidR="00FB63CB">
        <w:rPr>
          <w:szCs w:val="24"/>
        </w:rPr>
        <w:t>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 w:rsidP="002C786D">
      <w:pPr>
        <w:ind w:firstLine="0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FB63CB" w:rsidRPr="00FB63CB" w:rsidRDefault="001D470B" w:rsidP="00FB63CB">
      <w:pPr>
        <w:pStyle w:val="TtulodaFolhadeRosto"/>
        <w:ind w:left="1418"/>
        <w:rPr>
          <w:sz w:val="24"/>
          <w:szCs w:val="24"/>
        </w:rPr>
      </w:pPr>
      <w:r w:rsidRPr="00330113">
        <w:rPr>
          <w:color w:val="FF0000"/>
          <w:sz w:val="24"/>
          <w:szCs w:val="24"/>
        </w:rPr>
        <w:t>[</w:t>
      </w:r>
      <w:r w:rsidR="002C786D" w:rsidRPr="00330113">
        <w:rPr>
          <w:color w:val="FF0000"/>
          <w:sz w:val="24"/>
          <w:szCs w:val="24"/>
        </w:rPr>
        <w:t>APÊ</w:t>
      </w:r>
      <w:r w:rsidR="00DF47EC" w:rsidRPr="00330113">
        <w:rPr>
          <w:color w:val="FF0000"/>
          <w:sz w:val="24"/>
          <w:szCs w:val="24"/>
        </w:rPr>
        <w:t>NDICE</w:t>
      </w:r>
      <w:r w:rsidR="003C47B1" w:rsidRPr="00330113">
        <w:rPr>
          <w:color w:val="FF0000"/>
          <w:sz w:val="24"/>
          <w:szCs w:val="24"/>
        </w:rPr>
        <w:t xml:space="preserve"> </w:t>
      </w:r>
      <w:r w:rsidR="00DF47EC" w:rsidRPr="00330113">
        <w:rPr>
          <w:color w:val="FF0000"/>
          <w:sz w:val="24"/>
          <w:szCs w:val="24"/>
        </w:rPr>
        <w:t>II</w:t>
      </w:r>
      <w:r w:rsidR="00330113" w:rsidRPr="00330113">
        <w:rPr>
          <w:color w:val="FF0000"/>
          <w:sz w:val="24"/>
          <w:szCs w:val="24"/>
        </w:rPr>
        <w:t xml:space="preserve"> </w:t>
      </w:r>
      <w:proofErr w:type="gramStart"/>
      <w:r w:rsidR="00330113" w:rsidRPr="00330113">
        <w:rPr>
          <w:color w:val="FF0000"/>
          <w:sz w:val="24"/>
          <w:szCs w:val="24"/>
        </w:rPr>
        <w:t>-</w:t>
      </w:r>
      <w:r w:rsidR="00FB63CB" w:rsidRPr="00FB63CB">
        <w:rPr>
          <w:color w:val="FF0000"/>
          <w:sz w:val="24"/>
          <w:szCs w:val="24"/>
        </w:rPr>
        <w:t>TÍTULO</w:t>
      </w:r>
      <w:proofErr w:type="gramEnd"/>
      <w:r w:rsidR="00FB63CB" w:rsidRPr="00FB63CB">
        <w:rPr>
          <w:color w:val="FF0000"/>
          <w:sz w:val="24"/>
          <w:szCs w:val="24"/>
        </w:rPr>
        <w:t xml:space="preserve"> DO TRABALHO</w:t>
      </w:r>
      <w:r w:rsidR="00330113">
        <w:rPr>
          <w:color w:val="FF0000"/>
          <w:sz w:val="24"/>
          <w:szCs w:val="24"/>
        </w:rPr>
        <w:t xml:space="preserve"> (pode ser alterado até o texto final)]</w:t>
      </w:r>
      <w:bookmarkStart w:id="0" w:name="_GoBack"/>
      <w:bookmarkEnd w:id="0"/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D6EFF">
        <w:rPr>
          <w:noProof/>
          <w:szCs w:val="24"/>
        </w:rPr>
        <w:t>5 de março de 2020</w:t>
      </w:r>
      <w:r w:rsidRPr="00CF3307">
        <w:rPr>
          <w:szCs w:val="24"/>
        </w:rPr>
        <w:fldChar w:fldCharType="end"/>
      </w:r>
      <w:proofErr w:type="gramStart"/>
    </w:p>
    <w:p w:rsidR="00FB63CB" w:rsidRDefault="00287C57" w:rsidP="00FB63CB">
      <w:pPr>
        <w:pStyle w:val="Ttulo1"/>
      </w:pPr>
      <w:proofErr w:type="gramEnd"/>
      <w:r>
        <w:lastRenderedPageBreak/>
        <w:t>Justificativa do projeto científico</w:t>
      </w:r>
    </w:p>
    <w:p w:rsidR="001D470B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Os elementos entre colchetes devem ser RETIRADOS da versão final do texto</w:t>
      </w:r>
      <w:r w:rsidRPr="00BC1769">
        <w:rPr>
          <w:rStyle w:val="Fontepargpadro1"/>
          <w:color w:val="FF0000"/>
        </w:rPr>
        <w:t>]</w:t>
      </w:r>
    </w:p>
    <w:p w:rsidR="00825628" w:rsidRPr="00BC1769" w:rsidRDefault="00825628" w:rsidP="00825628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Escreva aqui uma breve apresentação de seu TEMA de pesquisa. Podem ser feitas citações de obras lidas, notícias, etc.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25628" w:rsidRPr="00BC1769" w:rsidRDefault="00825628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:rsidR="001D470B" w:rsidRPr="001D470B" w:rsidRDefault="001D470B" w:rsidP="001D470B"/>
    <w:p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</w:t>
      </w:r>
      <w:r w:rsidR="00825628">
        <w:rPr>
          <w:rStyle w:val="Fontepargpadro1"/>
          <w:color w:val="FF0000"/>
        </w:rPr>
        <w:t>o PROBLEMA gerado a partir do TEMA</w:t>
      </w:r>
      <w:r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1" w:name="_Toc452455490"/>
      <w:bookmarkEnd w:id="1"/>
      <w:r>
        <w:rPr>
          <w:rFonts w:eastAsia="Times"/>
        </w:rPr>
        <w:t>Proposta de Solução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a intenção do produto </w:t>
      </w:r>
      <w:r w:rsidR="00825628">
        <w:rPr>
          <w:rStyle w:val="Fontepargpadro1"/>
          <w:color w:val="FF0000"/>
        </w:rPr>
        <w:t xml:space="preserve">a ser implementado </w:t>
      </w:r>
      <w:r>
        <w:rPr>
          <w:rStyle w:val="Fontepargpadro1"/>
          <w:color w:val="FF0000"/>
        </w:rPr>
        <w:t>e como ele irá resolver o problema identificado</w:t>
      </w:r>
      <w:r w:rsidRPr="00BC1769"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25628" w:rsidRPr="00BC1769" w:rsidRDefault="00825628" w:rsidP="00825628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Nesse momento, não é preciso descrever todas as funcionalidades do produto e nem as linguagens em que ele vai ser implementado.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25628" w:rsidRDefault="00825628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825628" w:rsidRDefault="00825628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0140CD" w:rsidRPr="00BC1769" w:rsidRDefault="001D470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>
        <w:rPr>
          <w:rStyle w:val="Fontepargpadro1"/>
          <w:color w:val="FF0000"/>
        </w:rPr>
        <w:t>[</w:t>
      </w:r>
      <w:r w:rsidR="00825628">
        <w:rPr>
          <w:rStyle w:val="Fontepargpadro1"/>
          <w:color w:val="FF0000"/>
        </w:rPr>
        <w:t>Quando o TEXTO FINAL for escrito, os itens</w:t>
      </w:r>
      <w:r>
        <w:rPr>
          <w:rStyle w:val="Fontepargpadro1"/>
          <w:color w:val="FF0000"/>
        </w:rPr>
        <w:t xml:space="preserve"> 1.1 e 1.2 irão compor</w:t>
      </w:r>
      <w:r w:rsidR="00825628">
        <w:rPr>
          <w:rStyle w:val="Fontepargpadro1"/>
          <w:color w:val="FF0000"/>
        </w:rPr>
        <w:t xml:space="preserve"> o subcapí</w:t>
      </w:r>
      <w:r>
        <w:rPr>
          <w:rStyle w:val="Fontepargpadro1"/>
          <w:color w:val="FF0000"/>
        </w:rPr>
        <w:t xml:space="preserve">tulo da JUSTIFICATIVA, então, procure escrevê-lo da forma mais completa </w:t>
      </w:r>
      <w:r w:rsidR="00825628">
        <w:rPr>
          <w:rStyle w:val="Fontepargpadro1"/>
          <w:color w:val="FF0000"/>
        </w:rPr>
        <w:t xml:space="preserve">e correta </w:t>
      </w:r>
      <w:r>
        <w:rPr>
          <w:rStyle w:val="Fontepargpadro1"/>
          <w:color w:val="FF0000"/>
        </w:rPr>
        <w:t>possível].</w:t>
      </w:r>
    </w:p>
    <w:p w:rsidR="002C786D" w:rsidRDefault="002C786D" w:rsidP="002C786D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:rsidR="002C786D" w:rsidRPr="000140CD" w:rsidRDefault="002C786D" w:rsidP="000140CD">
      <w:pPr>
        <w:pStyle w:val="Ttulo3"/>
      </w:pPr>
      <w:r w:rsidRPr="000140CD">
        <w:t>Objetivo Geral</w:t>
      </w:r>
    </w:p>
    <w:p w:rsidR="002C786D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:rsidR="002C786D" w:rsidRPr="002C786D" w:rsidRDefault="002C786D" w:rsidP="000140CD">
      <w:pPr>
        <w:pStyle w:val="Ttulo3"/>
      </w:pPr>
      <w:r>
        <w:t>Objetivos Específicos</w:t>
      </w:r>
    </w:p>
    <w:p w:rsidR="002C786D" w:rsidRPr="00BC1769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287C57" w:rsidRDefault="00287C57" w:rsidP="00287C57">
      <w:pPr>
        <w:pStyle w:val="Ttulo1"/>
      </w:pPr>
      <w:r>
        <w:lastRenderedPageBreak/>
        <w:t>Trabalhos relacionados</w:t>
      </w:r>
    </w:p>
    <w:p w:rsidR="00287C57" w:rsidRDefault="00287C57" w:rsidP="00287C57">
      <w:pPr>
        <w:rPr>
          <w:color w:val="FF0000"/>
        </w:rPr>
      </w:pPr>
      <w:r w:rsidRPr="008A1E05">
        <w:rPr>
          <w:color w:val="FF0000"/>
        </w:rPr>
        <w:t>[Nesse capitulo deve aparecer a analise que foi realizada em aplicativos, aplicações, sistemas, plataformas, sites, etc., que guardam semelhança com a proposta a ser desenvolvida no projeto].</w:t>
      </w:r>
    </w:p>
    <w:p w:rsidR="003F6C60" w:rsidRDefault="003F6C60" w:rsidP="00287C57">
      <w:pPr>
        <w:rPr>
          <w:color w:val="FF0000"/>
        </w:rPr>
      </w:pPr>
    </w:p>
    <w:p w:rsidR="003F6C60" w:rsidRPr="008A1E05" w:rsidRDefault="003F6C60" w:rsidP="003F6C60">
      <w:pPr>
        <w:rPr>
          <w:color w:val="FF0000"/>
        </w:rPr>
      </w:pPr>
      <w:r w:rsidRPr="008A1E05">
        <w:rPr>
          <w:color w:val="FF0000"/>
        </w:rPr>
        <w:t>[</w:t>
      </w:r>
      <w:r>
        <w:rPr>
          <w:color w:val="FF0000"/>
        </w:rPr>
        <w:t>Não é obrigatório, mas sempre é bom escrever um parágrafo resumindo a comparação com as soluções pesquisadas e construir um quadro ou infográfico comparativo</w:t>
      </w:r>
      <w:r w:rsidRPr="008A1E05">
        <w:rPr>
          <w:color w:val="FF0000"/>
        </w:rPr>
        <w:t>].</w:t>
      </w:r>
    </w:p>
    <w:p w:rsidR="003F6C60" w:rsidRPr="008A1E05" w:rsidRDefault="003F6C60" w:rsidP="00287C57">
      <w:pPr>
        <w:rPr>
          <w:color w:val="FF0000"/>
        </w:rPr>
      </w:pPr>
    </w:p>
    <w:p w:rsidR="0022406E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p w:rsidR="001D470B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proofErr w:type="gramStart"/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No cronograma devem aparecer as</w:t>
      </w:r>
      <w:proofErr w:type="gramEnd"/>
      <w:r>
        <w:rPr>
          <w:rStyle w:val="Fontepargpadro1"/>
          <w:color w:val="FF0000"/>
        </w:rPr>
        <w:t xml:space="preserve"> diferentes fases de construção do TCC, desde a escolha do orientador, escolha do tema, elaboração dos documentos (apêndice I, II, etc., diagramas, documento final), apresentação na IFCITEC, apresentação parcial do TCC, testes e validações, apresentação final, elaboração da versão final, etc. </w:t>
      </w:r>
    </w:p>
    <w:p w:rsidR="001D470B" w:rsidRPr="00BC1769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rStyle w:val="Fontepargpadro1"/>
          <w:color w:val="FF0000"/>
        </w:rPr>
        <w:t xml:space="preserve">Pode acontecer mais de uma atividade por mês ou uma atividade pode durar mais de um mês. </w:t>
      </w:r>
      <w:proofErr w:type="gramStart"/>
      <w:r>
        <w:rPr>
          <w:rStyle w:val="Fontepargpadro1"/>
          <w:color w:val="FF0000"/>
        </w:rPr>
        <w:t>Se for necessário, o cronograma pode ser dividido em quinzenas ou semanas</w:t>
      </w:r>
      <w:r w:rsidRPr="00BC1769">
        <w:rPr>
          <w:rStyle w:val="Fontepargpadro1"/>
          <w:color w:val="FF0000"/>
        </w:rPr>
        <w:t>]</w:t>
      </w:r>
      <w:proofErr w:type="gramEnd"/>
      <w:r>
        <w:rPr>
          <w:rStyle w:val="Fontepargpadro1"/>
          <w:color w:val="FF0000"/>
        </w:rPr>
        <w:t>.</w:t>
      </w:r>
    </w:p>
    <w:p w:rsidR="006832ED" w:rsidRPr="006832ED" w:rsidRDefault="006832ED" w:rsidP="006832ED">
      <w:pPr>
        <w:rPr>
          <w:rFonts w:eastAsia="Times"/>
        </w:rPr>
      </w:pP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:rsidR="0022406E" w:rsidRDefault="0022406E" w:rsidP="0022406E"/>
    <w:p w:rsidR="0022406E" w:rsidRDefault="0022406E" w:rsidP="0022406E"/>
    <w:p w:rsidR="006832ED" w:rsidRDefault="006832ED" w:rsidP="006832ED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:rsidR="006832ED" w:rsidRPr="00BC1769" w:rsidRDefault="006832ED" w:rsidP="006832E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Aqui devem ser incluídas referências – artigos, livros, sites, etc. – se tiverem sido utilizadas no texto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:rsidR="00A672B5" w:rsidRPr="00BC1769" w:rsidRDefault="00A672B5" w:rsidP="00A672B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As normas da ABNT para referências, nesse apêndice, não precisam ser consideradas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:rsidR="006832ED" w:rsidRPr="006832ED" w:rsidRDefault="006832ED" w:rsidP="006832ED"/>
    <w:sectPr w:rsidR="006832ED" w:rsidRPr="006832ED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D5" w:rsidRDefault="008C42D5">
      <w:pPr>
        <w:spacing w:after="0"/>
      </w:pPr>
      <w:r>
        <w:separator/>
      </w:r>
    </w:p>
  </w:endnote>
  <w:endnote w:type="continuationSeparator" w:id="0">
    <w:p w:rsidR="008C42D5" w:rsidRDefault="008C42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D5" w:rsidRDefault="008C42D5">
      <w:pPr>
        <w:spacing w:after="0"/>
      </w:pPr>
      <w:r>
        <w:separator/>
      </w:r>
    </w:p>
  </w:footnote>
  <w:footnote w:type="continuationSeparator" w:id="0">
    <w:p w:rsidR="008C42D5" w:rsidRDefault="008C42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FF"/>
    <w:rsid w:val="000140CD"/>
    <w:rsid w:val="000361E6"/>
    <w:rsid w:val="000B7D52"/>
    <w:rsid w:val="000E495D"/>
    <w:rsid w:val="000E58AD"/>
    <w:rsid w:val="001067B3"/>
    <w:rsid w:val="001170B0"/>
    <w:rsid w:val="00141154"/>
    <w:rsid w:val="001538A3"/>
    <w:rsid w:val="00186E75"/>
    <w:rsid w:val="001C4275"/>
    <w:rsid w:val="001D470B"/>
    <w:rsid w:val="001E6C72"/>
    <w:rsid w:val="00211DA6"/>
    <w:rsid w:val="002174E1"/>
    <w:rsid w:val="00220B31"/>
    <w:rsid w:val="0022406E"/>
    <w:rsid w:val="002271DB"/>
    <w:rsid w:val="002444B4"/>
    <w:rsid w:val="00283B0C"/>
    <w:rsid w:val="00287C57"/>
    <w:rsid w:val="002C2304"/>
    <w:rsid w:val="002C4872"/>
    <w:rsid w:val="002C69A4"/>
    <w:rsid w:val="002C786D"/>
    <w:rsid w:val="002E7A88"/>
    <w:rsid w:val="002F3088"/>
    <w:rsid w:val="002F74DA"/>
    <w:rsid w:val="00330113"/>
    <w:rsid w:val="003A760E"/>
    <w:rsid w:val="003B362C"/>
    <w:rsid w:val="003C47B1"/>
    <w:rsid w:val="003F65B5"/>
    <w:rsid w:val="003F6C60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40EDE"/>
    <w:rsid w:val="0057498C"/>
    <w:rsid w:val="005973EE"/>
    <w:rsid w:val="00674707"/>
    <w:rsid w:val="006832ED"/>
    <w:rsid w:val="006A5862"/>
    <w:rsid w:val="006B285A"/>
    <w:rsid w:val="006B60FF"/>
    <w:rsid w:val="006F20F2"/>
    <w:rsid w:val="00701833"/>
    <w:rsid w:val="0079707B"/>
    <w:rsid w:val="007A0102"/>
    <w:rsid w:val="007E6802"/>
    <w:rsid w:val="0080513A"/>
    <w:rsid w:val="00825628"/>
    <w:rsid w:val="00825D53"/>
    <w:rsid w:val="008308BE"/>
    <w:rsid w:val="0085229E"/>
    <w:rsid w:val="008B6F22"/>
    <w:rsid w:val="008C227A"/>
    <w:rsid w:val="008C42D5"/>
    <w:rsid w:val="008D00D3"/>
    <w:rsid w:val="008E6F0B"/>
    <w:rsid w:val="00903D25"/>
    <w:rsid w:val="00916833"/>
    <w:rsid w:val="00940D37"/>
    <w:rsid w:val="00995CF1"/>
    <w:rsid w:val="009B2557"/>
    <w:rsid w:val="009B7610"/>
    <w:rsid w:val="00A12994"/>
    <w:rsid w:val="00A4662C"/>
    <w:rsid w:val="00A65A42"/>
    <w:rsid w:val="00A672B5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6E67"/>
    <w:rsid w:val="00D37220"/>
    <w:rsid w:val="00D441D4"/>
    <w:rsid w:val="00D52FCA"/>
    <w:rsid w:val="00D6171A"/>
    <w:rsid w:val="00DD307D"/>
    <w:rsid w:val="00DD7153"/>
    <w:rsid w:val="00DE4086"/>
    <w:rsid w:val="00DF47EC"/>
    <w:rsid w:val="00E36487"/>
    <w:rsid w:val="00E42C4C"/>
    <w:rsid w:val="00E671A7"/>
    <w:rsid w:val="00E72EC1"/>
    <w:rsid w:val="00EB50BB"/>
    <w:rsid w:val="00ED6EFF"/>
    <w:rsid w:val="00EF3349"/>
    <w:rsid w:val="00F00FAA"/>
    <w:rsid w:val="00F36B51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Documents\IFRS\2020\Disciplinas\DS_ProjetoCientifico\Etapas\Ap&#234;ndice%20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11194-A383-4B52-8631-E9469BB3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II_2019</Template>
  <TotalTime>21</TotalTime>
  <Pages>5</Pages>
  <Words>369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Carla</dc:creator>
  <cp:lastModifiedBy>Carla</cp:lastModifiedBy>
  <cp:revision>5</cp:revision>
  <cp:lastPrinted>2008-11-27T17:11:00Z</cp:lastPrinted>
  <dcterms:created xsi:type="dcterms:W3CDTF">2020-03-05T18:47:00Z</dcterms:created>
  <dcterms:modified xsi:type="dcterms:W3CDTF">2020-03-05T19:09:00Z</dcterms:modified>
</cp:coreProperties>
</file>